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Y="3716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3116F4">
        <w:trPr>
          <w:cantSplit/>
          <w:trHeight w:hRule="exact" w:val="10616"/>
          <w:tblCellSpacing w:w="43" w:type="dxa"/>
        </w:trPr>
        <w:tc>
          <w:tcPr>
            <w:tcW w:w="4896" w:type="dxa"/>
          </w:tcPr>
          <w:p w14:paraId="1795CB52" w14:textId="367EEFF6" w:rsidR="001060E1" w:rsidRDefault="001060E1" w:rsidP="00285529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 w:colFirst="0" w:colLast="1"/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285529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285529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285529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285529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285529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285529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285529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285529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285529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514219CC" w14:textId="77777777" w:rsidR="00956D18" w:rsidRDefault="00956D18" w:rsidP="0028552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FC54F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27865FD4" w14:textId="14B22167" w:rsidR="00932716" w:rsidRDefault="001060E1" w:rsidP="0028552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956D18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(CSU Long Beach, CLO)</w:t>
            </w:r>
          </w:p>
          <w:p w14:paraId="71634D1A" w14:textId="77777777" w:rsidR="00932716" w:rsidRPr="00932716" w:rsidRDefault="00932716" w:rsidP="0028552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83646B4" w:rsidR="001060E1" w:rsidRDefault="001060E1" w:rsidP="00285529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16DF4A29" w14:textId="040D4176" w:rsidR="00956D18" w:rsidRPr="00956D18" w:rsidRDefault="00956D18" w:rsidP="00285529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52"/>
                <w:szCs w:val="56"/>
              </w:rPr>
            </w:pPr>
            <w:r w:rsidRPr="00956D18">
              <w:rPr>
                <w:rFonts w:ascii="Tahoma" w:eastAsia="Calibri" w:hAnsi="Tahoma" w:cs="Tahoma"/>
                <w:b/>
                <w:color w:val="D0202D"/>
                <w:sz w:val="52"/>
                <w:szCs w:val="56"/>
              </w:rPr>
              <w:t xml:space="preserve"> Do Not Remove</w:t>
            </w:r>
          </w:p>
          <w:p w14:paraId="0A8D63EF" w14:textId="3ACCB305" w:rsidR="001060E1" w:rsidRPr="006D154D" w:rsidRDefault="00956D18" w:rsidP="006D154D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4E4D4B"/>
                <w:sz w:val="22"/>
                <w:szCs w:val="24"/>
              </w:rPr>
            </w:pPr>
            <w:r w:rsidRPr="00956D18">
              <w:rPr>
                <w:rFonts w:ascii="Tahoma" w:eastAsia="Calibri" w:hAnsi="Tahoma" w:cs="Tahoma"/>
                <w:b/>
                <w:color w:val="D0202D"/>
                <w:sz w:val="52"/>
                <w:szCs w:val="56"/>
              </w:rPr>
              <w:t>Book Strap</w:t>
            </w:r>
          </w:p>
        </w:tc>
      </w:tr>
      <w:bookmarkEnd w:id="0"/>
    </w:tbl>
    <w:p w14:paraId="7D8AC1E9" w14:textId="77777777" w:rsidR="00723EF9" w:rsidRDefault="00723EF9">
      <w:pPr>
        <w:rPr>
          <w:vanish/>
        </w:rPr>
        <w:sectPr w:rsidR="00723EF9" w:rsidSect="00993D3D">
          <w:type w:val="continuous"/>
          <w:pgSz w:w="12240" w:h="20160" w:code="5"/>
          <w:pgMar w:top="720" w:right="230" w:bottom="0" w:left="317" w:header="720" w:footer="720" w:gutter="0"/>
          <w:cols w:num="2" w:sep="1" w:space="1901"/>
          <w:docGrid w:linePitch="272"/>
        </w:sectPr>
      </w:pPr>
    </w:p>
    <w:p w14:paraId="798148C6" w14:textId="0301F7C4" w:rsidR="00BB3721" w:rsidRDefault="00C81788">
      <w:pPr>
        <w:rPr>
          <w:vanish/>
        </w:rPr>
      </w:pPr>
      <w:r>
        <w:rPr>
          <w:vanish/>
        </w:rPr>
        <w:lastRenderedPageBreak/>
        <w:br w:type="textWrapping" w:clear="all"/>
      </w:r>
    </w:p>
    <w:sectPr w:rsidR="00BB3721" w:rsidSect="00993D3D">
      <w:pgSz w:w="12240" w:h="15840"/>
      <w:pgMar w:top="720" w:right="720" w:bottom="720" w:left="720" w:header="720" w:footer="720" w:gutter="0"/>
      <w:cols w:num="2" w:sep="1" w:space="1901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18C8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26BD2"/>
    <w:rsid w:val="0023426A"/>
    <w:rsid w:val="00242C94"/>
    <w:rsid w:val="0026122A"/>
    <w:rsid w:val="0026771E"/>
    <w:rsid w:val="00285529"/>
    <w:rsid w:val="002A0AD4"/>
    <w:rsid w:val="002A3E31"/>
    <w:rsid w:val="002B5CF9"/>
    <w:rsid w:val="002C1298"/>
    <w:rsid w:val="002C4550"/>
    <w:rsid w:val="002F205D"/>
    <w:rsid w:val="003048DF"/>
    <w:rsid w:val="00305630"/>
    <w:rsid w:val="003116F4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D154D"/>
    <w:rsid w:val="006E3137"/>
    <w:rsid w:val="00703F99"/>
    <w:rsid w:val="007154CF"/>
    <w:rsid w:val="00723EF9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B0E3C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2A57"/>
    <w:rsid w:val="00873979"/>
    <w:rsid w:val="008839A4"/>
    <w:rsid w:val="008A2C67"/>
    <w:rsid w:val="008A2C76"/>
    <w:rsid w:val="008A2FDB"/>
    <w:rsid w:val="008C1A4B"/>
    <w:rsid w:val="008C532F"/>
    <w:rsid w:val="008C727C"/>
    <w:rsid w:val="008C755A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56D18"/>
    <w:rsid w:val="009876D2"/>
    <w:rsid w:val="00993D3D"/>
    <w:rsid w:val="009A344A"/>
    <w:rsid w:val="009A5FA3"/>
    <w:rsid w:val="009B7B1A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62EA5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173A3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90E9E"/>
    <w:rsid w:val="00F9300C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65B7B-0617-490A-88D8-0EC187037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70</TotalTime>
  <Pages>2</Pages>
  <Words>37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40</cp:revision>
  <cp:lastPrinted>2014-12-11T23:20:00Z</cp:lastPrinted>
  <dcterms:created xsi:type="dcterms:W3CDTF">2018-10-17T16:11:00Z</dcterms:created>
  <dcterms:modified xsi:type="dcterms:W3CDTF">2018-11-13T20:46:00Z</dcterms:modified>
</cp:coreProperties>
</file>