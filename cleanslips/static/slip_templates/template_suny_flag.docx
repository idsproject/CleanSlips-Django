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810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0"/>
      </w:tblGrid>
      <w:tr w:rsidR="001060E1" w14:paraId="66E1A4EF" w14:textId="23596F37" w:rsidTr="00D609DA">
        <w:trPr>
          <w:cantSplit/>
          <w:trHeight w:hRule="exact" w:val="14254"/>
          <w:tblCellSpacing w:w="43" w:type="dxa"/>
        </w:trPr>
        <w:tc>
          <w:tcPr>
            <w:tcW w:w="4638" w:type="dxa"/>
          </w:tcPr>
          <w:p w14:paraId="00139F08" w14:textId="6DBFF930" w:rsidR="00476CE6" w:rsidRPr="00D609DA" w:rsidRDefault="00680AAC" w:rsidP="00D609DA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4FC599" wp14:editId="3FB78A3F">
                  <wp:extent cx="2657475" cy="1285875"/>
                  <wp:effectExtent l="0" t="0" r="9525" b="9525"/>
                  <wp:docPr id="3" name="Picture 3" descr="Image result for sun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sun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715383" cy="131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AC1E3" w14:textId="2D705C0B" w:rsidR="001060E1" w:rsidRPr="00AD2EEB" w:rsidRDefault="00476CE6" w:rsidP="00476CE6">
            <w:pPr>
              <w:spacing w:before="120"/>
              <w:ind w:right="153"/>
              <w:rPr>
                <w:rFonts w:ascii="Tahoma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t xml:space="preserve">  </w:t>
            </w:r>
            <w:r w:rsidRPr="00AD2EEB">
              <w:rPr>
                <w:rFonts w:ascii="Tahoma" w:hAnsi="Tahoma" w:cs="Tahoma"/>
                <w:b/>
                <w:color w:val="4E4D4B"/>
                <w:sz w:val="24"/>
                <w:szCs w:val="24"/>
              </w:rPr>
              <w:t xml:space="preserve">Requester: </w:t>
            </w:r>
            <w:r w:rsidR="001060E1" w:rsidRPr="00AD2EEB">
              <w:rPr>
                <w:rFonts w:ascii="Tahoma" w:hAnsi="Tahoma" w:cs="Tahoma"/>
                <w:b/>
                <w:color w:val="4E4D4B"/>
                <w:sz w:val="24"/>
                <w:szCs w:val="24"/>
              </w:rPr>
              <w:fldChar w:fldCharType="begin"/>
            </w:r>
            <w:r w:rsidR="001060E1" w:rsidRPr="00AD2EEB">
              <w:rPr>
                <w:rFonts w:ascii="Tahoma" w:hAnsi="Tahoma" w:cs="Tahoma"/>
                <w:b/>
                <w:color w:val="4E4D4B"/>
                <w:sz w:val="24"/>
                <w:szCs w:val="24"/>
              </w:rPr>
              <w:instrText xml:space="preserve"> MERGEFIELD Partner_name </w:instrText>
            </w:r>
            <w:r w:rsidR="001060E1" w:rsidRPr="00AD2EEB">
              <w:rPr>
                <w:rFonts w:ascii="Tahoma" w:hAnsi="Tahoma" w:cs="Tahoma"/>
                <w:b/>
                <w:color w:val="4E4D4B"/>
                <w:sz w:val="24"/>
                <w:szCs w:val="24"/>
              </w:rPr>
              <w:fldChar w:fldCharType="separate"/>
            </w:r>
            <w:r w:rsidR="003E17D9">
              <w:rPr>
                <w:rFonts w:ascii="Tahoma" w:hAnsi="Tahoma" w:cs="Tahoma"/>
                <w:b/>
                <w:noProof/>
                <w:color w:val="4E4D4B"/>
                <w:sz w:val="24"/>
                <w:szCs w:val="24"/>
              </w:rPr>
              <w:t>«Partner_name»</w:t>
            </w:r>
            <w:r w:rsidR="001060E1" w:rsidRPr="00AD2EEB">
              <w:rPr>
                <w:rFonts w:ascii="Tahoma" w:hAnsi="Tahoma" w:cs="Tahoma"/>
                <w:b/>
                <w:color w:val="4E4D4B"/>
                <w:sz w:val="24"/>
                <w:szCs w:val="24"/>
              </w:rPr>
              <w:fldChar w:fldCharType="end"/>
            </w:r>
          </w:p>
          <w:p w14:paraId="3E2D001A" w14:textId="7082A802" w:rsidR="001060E1" w:rsidRPr="00743980" w:rsidRDefault="001060E1" w:rsidP="00621B42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 w:rsidR="003E17D9"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1334E751" w:rsidR="001060E1" w:rsidRPr="00743980" w:rsidRDefault="001060E1" w:rsidP="00680AA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 w:rsidR="003E17D9"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32B09517" w:rsidR="001060E1" w:rsidRPr="00AD2EEB" w:rsidRDefault="001060E1" w:rsidP="00621B42">
            <w:pPr>
              <w:ind w:left="153" w:right="153"/>
              <w:rPr>
                <w:rFonts w:ascii="Tahoma" w:hAnsi="Tahoma" w:cs="Tahoma"/>
                <w:color w:val="4E4D4B"/>
                <w:sz w:val="24"/>
                <w:szCs w:val="24"/>
              </w:rPr>
            </w:pPr>
            <w:r w:rsidRPr="00AD2EEB"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  <w:fldChar w:fldCharType="begin"/>
            </w:r>
            <w:r w:rsidRPr="00AD2EEB"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  <w:instrText xml:space="preserve"> MERGEFIELD Availability </w:instrText>
            </w:r>
            <w:r w:rsidRPr="00AD2EEB"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  <w:fldChar w:fldCharType="separate"/>
            </w:r>
            <w:r w:rsidR="003E17D9">
              <w:rPr>
                <w:rFonts w:ascii="Tahoma" w:hAnsi="Tahoma" w:cs="Tahoma"/>
                <w:noProof/>
                <w:color w:val="1F4E79" w:themeColor="accent1" w:themeShade="80"/>
                <w:sz w:val="24"/>
                <w:szCs w:val="24"/>
              </w:rPr>
              <w:t>«Availability»</w:t>
            </w:r>
            <w:r w:rsidRPr="00AD2EEB">
              <w:rPr>
                <w:rFonts w:ascii="Tahoma" w:hAnsi="Tahoma" w:cs="Tahoma"/>
                <w:color w:val="1F4E79" w:themeColor="accent1" w:themeShade="80"/>
                <w:sz w:val="24"/>
                <w:szCs w:val="24"/>
              </w:rPr>
              <w:fldChar w:fldCharType="end"/>
            </w:r>
            <w:r w:rsidRPr="00AD2EEB">
              <w:rPr>
                <w:rFonts w:ascii="Tahoma" w:hAnsi="Tahoma" w:cs="Tahoma"/>
                <w:color w:val="4E4D4B"/>
                <w:sz w:val="24"/>
                <w:szCs w:val="24"/>
              </w:rPr>
              <w:br/>
            </w:r>
          </w:p>
          <w:p w14:paraId="4A9A1BEB" w14:textId="6DA6504A" w:rsidR="00D609DA" w:rsidRPr="00D609DA" w:rsidRDefault="00D609DA" w:rsidP="00D609DA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D609DA">
              <w:rPr>
                <w:rFonts w:ascii="Tahoma" w:hAnsi="Tahoma" w:cs="Tahoma"/>
                <w:b/>
                <w:color w:val="4E4D4B"/>
                <w:sz w:val="24"/>
                <w:szCs w:val="24"/>
              </w:rPr>
              <w:t>External ID:</w:t>
            </w:r>
            <w:r w:rsidRPr="00D609DA">
              <w:rPr>
                <w:rFonts w:ascii="Tahoma" w:hAnsi="Tahoma" w:cs="Tahoma"/>
                <w:b/>
                <w:color w:val="4E4D4B"/>
              </w:rPr>
              <w:t xml:space="preserve"> </w:t>
            </w:r>
            <w:r w:rsidRPr="00D609DA">
              <w:rPr>
                <w:rFonts w:ascii="Tahoma" w:hAnsi="Tahoma" w:cs="Tahoma"/>
                <w:color w:val="4E4D4B"/>
                <w:sz w:val="24"/>
                <w:szCs w:val="24"/>
              </w:rPr>
              <w:fldChar w:fldCharType="begin"/>
            </w:r>
            <w:r w:rsidRPr="00D609DA">
              <w:rPr>
                <w:rFonts w:ascii="Tahoma" w:hAnsi="Tahoma" w:cs="Tahoma"/>
                <w:color w:val="4E4D4B"/>
                <w:sz w:val="24"/>
                <w:szCs w:val="24"/>
              </w:rPr>
              <w:instrText xml:space="preserve"> MERGEFIELD External_request_ID </w:instrText>
            </w:r>
            <w:r w:rsidRPr="00D609DA">
              <w:rPr>
                <w:rFonts w:ascii="Tahoma" w:hAnsi="Tahoma" w:cs="Tahoma"/>
                <w:color w:val="4E4D4B"/>
                <w:sz w:val="24"/>
                <w:szCs w:val="24"/>
              </w:rPr>
              <w:fldChar w:fldCharType="separate"/>
            </w:r>
            <w:r w:rsidR="003E17D9">
              <w:rPr>
                <w:rFonts w:ascii="Tahoma" w:hAnsi="Tahoma" w:cs="Tahoma"/>
                <w:noProof/>
                <w:color w:val="4E4D4B"/>
                <w:sz w:val="24"/>
                <w:szCs w:val="24"/>
              </w:rPr>
              <w:t>«External_request_ID»</w:t>
            </w:r>
            <w:r w:rsidRPr="00D609DA">
              <w:rPr>
                <w:rFonts w:ascii="Tahoma" w:hAnsi="Tahoma" w:cs="Tahoma"/>
                <w:color w:val="4E4D4B"/>
                <w:sz w:val="24"/>
                <w:szCs w:val="24"/>
              </w:rPr>
              <w:fldChar w:fldCharType="end"/>
            </w:r>
          </w:p>
          <w:p w14:paraId="4307A168" w14:textId="3B3FED1B" w:rsidR="00D609DA" w:rsidRDefault="00D609DA" w:rsidP="00D609DA">
            <w:pPr>
              <w:ind w:right="153"/>
              <w:rPr>
                <w:rFonts w:ascii="Tahoma" w:hAnsi="Tahoma" w:cs="Tahoma"/>
                <w:b/>
                <w:color w:val="4E4D4B"/>
              </w:rPr>
            </w:pPr>
          </w:p>
          <w:p w14:paraId="3E1917E2" w14:textId="1ADC27D5" w:rsidR="001060E1" w:rsidRPr="003E17D9" w:rsidRDefault="001060E1" w:rsidP="00680AAC">
            <w:pPr>
              <w:ind w:left="153" w:right="153"/>
              <w:rPr>
                <w:rFonts w:ascii="3 of 9 Barcode" w:hAnsi="3 of 9 Barcode" w:cs="Tahoma"/>
                <w:b/>
                <w:color w:val="D0202D"/>
                <w:sz w:val="44"/>
                <w:szCs w:val="44"/>
              </w:rPr>
            </w:pPr>
            <w:r w:rsidRPr="003E17D9">
              <w:rPr>
                <w:rFonts w:ascii="3 of 9 Barcode" w:hAnsi="3 of 9 Barcode" w:cs="Tahoma"/>
                <w:color w:val="4E4D4B"/>
                <w:sz w:val="44"/>
                <w:szCs w:val="44"/>
              </w:rPr>
              <w:fldChar w:fldCharType="begin"/>
            </w:r>
            <w:r w:rsidRPr="003E17D9">
              <w:rPr>
                <w:rFonts w:ascii="3 of 9 Barcode" w:hAnsi="3 of 9 Barcode" w:cs="Tahoma"/>
                <w:color w:val="4E4D4B"/>
                <w:sz w:val="44"/>
                <w:szCs w:val="44"/>
              </w:rPr>
              <w:instrText xml:space="preserve"> MERGEFIELD External_request_ID </w:instrText>
            </w:r>
            <w:r w:rsidRPr="003E17D9">
              <w:rPr>
                <w:rFonts w:ascii="3 of 9 Barcode" w:hAnsi="3 of 9 Barcode" w:cs="Tahoma"/>
                <w:color w:val="4E4D4B"/>
                <w:sz w:val="44"/>
                <w:szCs w:val="44"/>
              </w:rPr>
              <w:fldChar w:fldCharType="separate"/>
            </w:r>
            <w:r w:rsidR="003E17D9" w:rsidRPr="003E17D9">
              <w:rPr>
                <w:rFonts w:ascii="3 of 9 Barcode" w:hAnsi="3 of 9 Barcode" w:cs="Tahoma"/>
                <w:noProof/>
                <w:color w:val="4E4D4B"/>
                <w:sz w:val="44"/>
                <w:szCs w:val="44"/>
              </w:rPr>
              <w:t>«External_request_ID»</w:t>
            </w:r>
            <w:r w:rsidRPr="003E17D9">
              <w:rPr>
                <w:rFonts w:ascii="3 of 9 Barcode" w:hAnsi="3 of 9 Barcode" w:cs="Tahoma"/>
                <w:color w:val="4E4D4B"/>
                <w:sz w:val="44"/>
                <w:szCs w:val="44"/>
              </w:rPr>
              <w:fldChar w:fldCharType="end"/>
            </w:r>
          </w:p>
          <w:p w14:paraId="27865FD4" w14:textId="511F1714" w:rsidR="00932716" w:rsidRDefault="001060E1" w:rsidP="00476CE6">
            <w:pPr>
              <w:ind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476CE6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991C38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begin"/>
            </w:r>
            <w:r w:rsidR="00991C38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instrText xml:space="preserve"> MERGEFIELD Campus_Code </w:instrText>
            </w:r>
            <w:r w:rsidR="00991C38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separate"/>
            </w:r>
            <w:r w:rsidR="003E17D9">
              <w:rPr>
                <w:rFonts w:ascii="Tahoma" w:eastAsia="Calibri" w:hAnsi="Tahoma" w:cs="Tahoma"/>
                <w:b/>
                <w:noProof/>
                <w:color w:val="1F4E79" w:themeColor="accent1" w:themeShade="80"/>
                <w:sz w:val="24"/>
                <w:szCs w:val="24"/>
              </w:rPr>
              <w:t>«Campus_Code»</w:t>
            </w:r>
            <w:r w:rsidR="00991C38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end"/>
            </w:r>
            <w:r w:rsidR="00991C38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t xml:space="preserve"> - </w:t>
            </w:r>
            <w:r w:rsidR="00991C38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begin"/>
            </w:r>
            <w:r w:rsidR="00991C38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instrText xml:space="preserve"> MERGEFIELD Campus_Name </w:instrText>
            </w:r>
            <w:r w:rsidR="00991C38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separate"/>
            </w:r>
            <w:r w:rsidR="003E17D9">
              <w:rPr>
                <w:rFonts w:ascii="Tahoma" w:eastAsia="Calibri" w:hAnsi="Tahoma" w:cs="Tahoma"/>
                <w:b/>
                <w:noProof/>
                <w:color w:val="1F4E79" w:themeColor="accent1" w:themeShade="80"/>
                <w:sz w:val="24"/>
                <w:szCs w:val="24"/>
              </w:rPr>
              <w:t>«Campus_Name»</w:t>
            </w:r>
            <w:r w:rsidR="00991C38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fldChar w:fldCharType="end"/>
            </w:r>
          </w:p>
          <w:p w14:paraId="54C7A839" w14:textId="448C15BE" w:rsidR="001060E1" w:rsidRPr="00476CE6" w:rsidRDefault="001060E1" w:rsidP="00680AAC">
            <w:pPr>
              <w:ind w:right="153"/>
              <w:rPr>
                <w:rFonts w:ascii="Tahoma" w:eastAsia="Calibri" w:hAnsi="Tahoma" w:cs="Tahoma"/>
                <w:b/>
                <w:color w:val="4E4D4B"/>
              </w:rPr>
            </w:pPr>
          </w:p>
          <w:p w14:paraId="57655A12" w14:textId="395F5056" w:rsidR="00F55977" w:rsidRPr="00AD2EEB" w:rsidRDefault="00F55977" w:rsidP="00621B42">
            <w:pPr>
              <w:ind w:right="153"/>
              <w:jc w:val="center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AD2EE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680AAC" w:rsidRPr="00AD2EEB">
              <w:rPr>
                <w:rFonts w:ascii="Tahoma" w:eastAsia="Calibri" w:hAnsi="Tahoma" w:cs="Tahoma"/>
                <w:b/>
                <w:color w:val="1F4E79" w:themeColor="accent1" w:themeShade="80"/>
                <w:sz w:val="24"/>
                <w:szCs w:val="24"/>
              </w:rPr>
              <w:t>Please Keep With Item</w:t>
            </w:r>
          </w:p>
          <w:p w14:paraId="43E3379B" w14:textId="7F349CDE" w:rsidR="00E5736C" w:rsidRDefault="00E5736C" w:rsidP="00AD2EEB">
            <w:pP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A5BA9D0" w14:textId="750F08FD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6A34DF4" w14:textId="7474B68E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3C8C638A" w14:textId="70D38C02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7EAF119F" w14:textId="1D440C5B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569AC1D2" w14:textId="0A0A6910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4C6D4123" w14:textId="77296B55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294EAD7A" w14:textId="4A61F637" w:rsidR="00AD2EEB" w:rsidRDefault="00AD2EEB" w:rsidP="00AD2EEB">
            <w:pPr>
              <w:rPr>
                <w:rFonts w:ascii="Tahoma" w:eastAsia="Calibri" w:hAnsi="Tahoma" w:cs="Tahoma"/>
                <w:b/>
                <w:color w:val="E56F38"/>
              </w:rPr>
            </w:pPr>
          </w:p>
          <w:p w14:paraId="4840CED2" w14:textId="794B2ABF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</w:rPr>
            </w:pPr>
          </w:p>
          <w:p w14:paraId="53B3E722" w14:textId="18763436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BDBDC8" wp14:editId="53D4DA8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88265</wp:posOffset>
                      </wp:positionV>
                      <wp:extent cx="2956560" cy="0"/>
                      <wp:effectExtent l="0" t="0" r="3429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6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E5B4EC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95pt" to="231.9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D07790B" w14:textId="79AF1A93" w:rsidR="00AD2EEB" w:rsidRPr="00AD2EEB" w:rsidRDefault="00AD2EEB" w:rsidP="00AD2EEB">
            <w:pPr>
              <w:jc w:val="center"/>
              <w:rPr>
                <w:rFonts w:ascii="Tahoma" w:eastAsia="Calibri" w:hAnsi="Tahoma" w:cs="Tahoma"/>
                <w:b/>
                <w:color w:val="FF0000"/>
                <w:sz w:val="24"/>
                <w:szCs w:val="24"/>
              </w:rPr>
            </w:pPr>
            <w:r w:rsidRPr="00AD2EEB">
              <w:rPr>
                <w:rFonts w:ascii="Tahoma" w:eastAsia="Calibri" w:hAnsi="Tahoma" w:cs="Tahoma"/>
                <w:b/>
                <w:color w:val="FF0000"/>
                <w:sz w:val="24"/>
                <w:szCs w:val="24"/>
              </w:rPr>
              <w:t xml:space="preserve">EMPIRE - </w:t>
            </w:r>
            <w:r w:rsidR="00991C38">
              <w:rPr>
                <w:rFonts w:ascii="Tahoma" w:eastAsia="Calibri" w:hAnsi="Tahoma" w:cs="Tahoma"/>
                <w:b/>
                <w:color w:val="FF0000"/>
                <w:sz w:val="24"/>
                <w:szCs w:val="24"/>
              </w:rPr>
              <w:fldChar w:fldCharType="begin"/>
            </w:r>
            <w:r w:rsidR="00991C38">
              <w:rPr>
                <w:rFonts w:ascii="Tahoma" w:eastAsia="Calibri" w:hAnsi="Tahoma" w:cs="Tahoma"/>
                <w:b/>
                <w:color w:val="FF0000"/>
                <w:sz w:val="24"/>
                <w:szCs w:val="24"/>
              </w:rPr>
              <w:instrText xml:space="preserve"> MERGEFIELD To_SYMBOL </w:instrText>
            </w:r>
            <w:r w:rsidR="00991C38">
              <w:rPr>
                <w:rFonts w:ascii="Tahoma" w:eastAsia="Calibri" w:hAnsi="Tahoma" w:cs="Tahoma"/>
                <w:b/>
                <w:color w:val="FF0000"/>
                <w:sz w:val="24"/>
                <w:szCs w:val="24"/>
              </w:rPr>
              <w:fldChar w:fldCharType="separate"/>
            </w:r>
            <w:r w:rsidR="003E17D9">
              <w:rPr>
                <w:rFonts w:ascii="Tahoma" w:eastAsia="Calibri" w:hAnsi="Tahoma" w:cs="Tahoma"/>
                <w:b/>
                <w:noProof/>
                <w:color w:val="FF0000"/>
                <w:sz w:val="24"/>
                <w:szCs w:val="24"/>
              </w:rPr>
              <w:t>«To_SYMBOL»</w:t>
            </w:r>
            <w:r w:rsidR="00991C38">
              <w:rPr>
                <w:rFonts w:ascii="Tahoma" w:eastAsia="Calibri" w:hAnsi="Tahoma" w:cs="Tahoma"/>
                <w:b/>
                <w:color w:val="FF0000"/>
                <w:sz w:val="24"/>
                <w:szCs w:val="24"/>
              </w:rPr>
              <w:fldChar w:fldCharType="end"/>
            </w:r>
          </w:p>
          <w:p w14:paraId="628853D1" w14:textId="139D7ED2" w:rsidR="00AD2EEB" w:rsidRDefault="00AD2EEB" w:rsidP="00AD2EEB">
            <w:pPr>
              <w:jc w:val="center"/>
              <w:rPr>
                <w:rFonts w:ascii="Tahoma" w:eastAsia="Calibri" w:hAnsi="Tahoma" w:cs="Tahoma"/>
                <w:b/>
                <w:color w:val="E56F38"/>
                <w:sz w:val="16"/>
                <w:szCs w:val="16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3408E3" wp14:editId="32B1497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93345</wp:posOffset>
                      </wp:positionV>
                      <wp:extent cx="2971800" cy="7620"/>
                      <wp:effectExtent l="0" t="0" r="19050" b="304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4BC23D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7.35pt" to="233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5E16D03E" w14:textId="5B42BC95" w:rsidR="00AD2EEB" w:rsidRDefault="00AD2EEB" w:rsidP="000017D1">
            <w:pPr>
              <w:rPr>
                <w:rFonts w:ascii="Tahoma" w:eastAsia="Calibri" w:hAnsi="Tahoma" w:cs="Tahoma"/>
                <w:sz w:val="16"/>
                <w:szCs w:val="16"/>
              </w:rPr>
            </w:pPr>
            <w:r w:rsidRPr="00AD2EEB">
              <w:rPr>
                <w:rFonts w:ascii="Tahoma" w:eastAsia="Calibri" w:hAnsi="Tahoma" w:cs="Tahoma"/>
                <w:sz w:val="16"/>
                <w:szCs w:val="16"/>
              </w:rPr>
              <w:t>Return To:</w:t>
            </w:r>
          </w:p>
          <w:p w14:paraId="3EBAE373" w14:textId="03407E00" w:rsidR="00991C38" w:rsidRDefault="00991C38" w:rsidP="000017D1">
            <w:pPr>
              <w:jc w:val="center"/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From_Institution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16"/>
                <w:szCs w:val="16"/>
              </w:rPr>
              <w:t>«From_Institution»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eastAsia="Calibri" w:hAnsi="Tahoma" w:cs="Tahoma"/>
                <w:sz w:val="16"/>
                <w:szCs w:val="16"/>
              </w:rPr>
              <w:t xml:space="preserve"> - 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From_LibraryName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16"/>
                <w:szCs w:val="16"/>
              </w:rPr>
              <w:t>«From_LibraryName»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</w:p>
          <w:p w14:paraId="3DDB7C96" w14:textId="2B7441B7" w:rsidR="00991C38" w:rsidRDefault="00991C38" w:rsidP="000017D1">
            <w:pPr>
              <w:jc w:val="center"/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From_Address1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16"/>
                <w:szCs w:val="16"/>
              </w:rPr>
              <w:t>«From_Address1»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</w:p>
          <w:p w14:paraId="57059357" w14:textId="54C43F4C" w:rsidR="000017D1" w:rsidRPr="000017D1" w:rsidRDefault="00991C38" w:rsidP="000017D1">
            <w:pPr>
              <w:jc w:val="center"/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From_City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16"/>
                <w:szCs w:val="16"/>
              </w:rPr>
              <w:t>«From_City»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eastAsia="Calibri" w:hAnsi="Tahoma" w:cs="Tahoma"/>
                <w:sz w:val="16"/>
                <w:szCs w:val="16"/>
              </w:rPr>
              <w:t xml:space="preserve">, 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From_State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16"/>
                <w:szCs w:val="16"/>
              </w:rPr>
              <w:t>«From_State»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From_Zip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16"/>
                <w:szCs w:val="16"/>
              </w:rPr>
              <w:t>«From_Zip»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</w:p>
          <w:p w14:paraId="16167005" w14:textId="3F919C05" w:rsidR="00002978" w:rsidRDefault="00991C38" w:rsidP="000017D1">
            <w:pPr>
              <w:jc w:val="center"/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From_SYMBOL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16"/>
                <w:szCs w:val="16"/>
              </w:rPr>
              <w:t>«From_SYMBOL»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r w:rsidR="000017D1">
              <w:rPr>
                <w:rFonts w:ascii="Tahoma" w:eastAsia="Calibri" w:hAnsi="Tahoma" w:cs="Tahoma"/>
                <w:sz w:val="16"/>
                <w:szCs w:val="16"/>
              </w:rPr>
              <w:t xml:space="preserve">- </w:t>
            </w:r>
            <w:r w:rsidR="000017D1" w:rsidRPr="000017D1">
              <w:rPr>
                <w:rFonts w:ascii="Tahoma" w:eastAsia="Calibri" w:hAnsi="Tahoma" w:cs="Tahoma"/>
                <w:sz w:val="16"/>
                <w:szCs w:val="16"/>
              </w:rPr>
              <w:t xml:space="preserve">Hub: 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eastAsia="Calibri" w:hAnsi="Tahoma" w:cs="Tahoma"/>
                <w:sz w:val="16"/>
                <w:szCs w:val="16"/>
              </w:rPr>
              <w:instrText xml:space="preserve"> MERGEFIELD From_HUB </w:instrTex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16"/>
                <w:szCs w:val="16"/>
              </w:rPr>
              <w:t>«From_HUB»</w:t>
            </w:r>
            <w:r>
              <w:rPr>
                <w:rFonts w:ascii="Tahoma" w:eastAsia="Calibri" w:hAnsi="Tahoma" w:cs="Tahoma"/>
                <w:sz w:val="16"/>
                <w:szCs w:val="16"/>
              </w:rPr>
              <w:fldChar w:fldCharType="end"/>
            </w:r>
          </w:p>
          <w:p w14:paraId="74387381" w14:textId="3A1A17F9" w:rsidR="00D91D69" w:rsidRDefault="00002978" w:rsidP="00002978">
            <w:pPr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FA1C80" wp14:editId="462CAC13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85725</wp:posOffset>
                      </wp:positionV>
                      <wp:extent cx="2971800" cy="7620"/>
                      <wp:effectExtent l="0" t="0" r="19050" b="304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29778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pt,6.75pt" to="230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008183E" w14:textId="187BF674" w:rsidR="00D91D69" w:rsidRDefault="00D91D69" w:rsidP="00D91D69">
            <w:pPr>
              <w:rPr>
                <w:rFonts w:ascii="Tahoma" w:eastAsia="Calibri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</w:rPr>
              <w:t>Ship to:</w:t>
            </w:r>
          </w:p>
          <w:p w14:paraId="66AA6CA5" w14:textId="4D4D1DEB" w:rsidR="00D91D69" w:rsidRPr="00D91D69" w:rsidRDefault="00281175" w:rsidP="00D91D69">
            <w:pPr>
              <w:jc w:val="center"/>
              <w:rPr>
                <w:rFonts w:ascii="Tahoma" w:eastAsia="Calibri" w:hAnsi="Tahoma" w:cs="Tahoma"/>
                <w:sz w:val="22"/>
              </w:rPr>
            </w:pPr>
            <w:r>
              <w:rPr>
                <w:rFonts w:ascii="Tahoma" w:eastAsia="Calibri" w:hAnsi="Tahoma" w:cs="Tahoma"/>
                <w:sz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</w:rPr>
              <w:instrText xml:space="preserve"> MERGEFIELD To_Institution </w:instrText>
            </w:r>
            <w:r>
              <w:rPr>
                <w:rFonts w:ascii="Tahoma" w:eastAsia="Calibri" w:hAnsi="Tahoma" w:cs="Tahoma"/>
                <w:sz w:val="22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22"/>
              </w:rPr>
              <w:t>«To_Institution»</w:t>
            </w:r>
            <w:r>
              <w:rPr>
                <w:rFonts w:ascii="Tahoma" w:eastAsia="Calibri" w:hAnsi="Tahoma" w:cs="Tahoma"/>
                <w:sz w:val="22"/>
              </w:rPr>
              <w:fldChar w:fldCharType="end"/>
            </w:r>
            <w:r w:rsidR="00D91D69" w:rsidRPr="00D91D69">
              <w:rPr>
                <w:rFonts w:ascii="Tahoma" w:eastAsia="Calibri" w:hAnsi="Tahoma" w:cs="Tahoma"/>
                <w:sz w:val="22"/>
              </w:rPr>
              <w:t xml:space="preserve"> - </w:t>
            </w:r>
            <w:r>
              <w:rPr>
                <w:rFonts w:ascii="Tahoma" w:eastAsia="Calibri" w:hAnsi="Tahoma" w:cs="Tahoma"/>
                <w:sz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</w:rPr>
              <w:instrText xml:space="preserve"> MERGEFIELD To_LibraryName </w:instrText>
            </w:r>
            <w:r>
              <w:rPr>
                <w:rFonts w:ascii="Tahoma" w:eastAsia="Calibri" w:hAnsi="Tahoma" w:cs="Tahoma"/>
                <w:sz w:val="22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22"/>
              </w:rPr>
              <w:t>«To_LibraryName»</w:t>
            </w:r>
            <w:r>
              <w:rPr>
                <w:rFonts w:ascii="Tahoma" w:eastAsia="Calibri" w:hAnsi="Tahoma" w:cs="Tahoma"/>
                <w:sz w:val="22"/>
              </w:rPr>
              <w:fldChar w:fldCharType="end"/>
            </w:r>
          </w:p>
          <w:p w14:paraId="1AC44BF0" w14:textId="0B0A3019" w:rsidR="00281175" w:rsidRDefault="00281175" w:rsidP="00D91D69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  <w:szCs w:val="22"/>
              </w:rPr>
              <w:instrText xml:space="preserve"> MERGEFIELD To_Address1 </w:instrTex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22"/>
                <w:szCs w:val="22"/>
              </w:rPr>
              <w:t>«To_Address1»</w: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end"/>
            </w:r>
          </w:p>
          <w:p w14:paraId="139060F7" w14:textId="2FFA3DFD" w:rsidR="00D91D69" w:rsidRPr="00002978" w:rsidRDefault="00281175" w:rsidP="00D91D69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  <w:szCs w:val="22"/>
              </w:rPr>
              <w:instrText xml:space="preserve"> MERGEFIELD To_City </w:instrTex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22"/>
                <w:szCs w:val="22"/>
              </w:rPr>
              <w:t>«To_City»</w: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end"/>
            </w:r>
            <w:r w:rsidR="00D91D69" w:rsidRPr="00002978">
              <w:rPr>
                <w:rFonts w:ascii="Tahoma" w:eastAsia="Calibri" w:hAnsi="Tahoma" w:cs="Tahoma"/>
                <w:sz w:val="22"/>
                <w:szCs w:val="22"/>
              </w:rPr>
              <w:t xml:space="preserve">, </w: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  <w:szCs w:val="22"/>
              </w:rPr>
              <w:instrText xml:space="preserve"> MERGEFIELD To_State </w:instrTex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22"/>
                <w:szCs w:val="22"/>
              </w:rPr>
              <w:t>«To_State»</w: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end"/>
            </w:r>
            <w:r>
              <w:rPr>
                <w:rFonts w:ascii="Tahoma" w:eastAsia="Calibri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  <w:szCs w:val="22"/>
              </w:rPr>
              <w:instrText xml:space="preserve"> MERGEFIELD To_Zip </w:instrTex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22"/>
                <w:szCs w:val="22"/>
              </w:rPr>
              <w:t>«To_Zip»</w: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end"/>
            </w:r>
          </w:p>
          <w:p w14:paraId="786C34EC" w14:textId="224DA9D4" w:rsidR="00AD2EEB" w:rsidRPr="00281175" w:rsidRDefault="00281175" w:rsidP="00281175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  <w:szCs w:val="22"/>
              </w:rPr>
              <w:instrText xml:space="preserve"> MERGEFIELD To_SYMBOL </w:instrTex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22"/>
                <w:szCs w:val="22"/>
              </w:rPr>
              <w:t>«To_SYMBOL»</w: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end"/>
            </w:r>
            <w:r>
              <w:rPr>
                <w:rFonts w:ascii="Tahoma" w:eastAsia="Calibri" w:hAnsi="Tahoma" w:cs="Tahoma"/>
                <w:sz w:val="22"/>
                <w:szCs w:val="22"/>
              </w:rPr>
              <w:t xml:space="preserve"> - </w:t>
            </w:r>
            <w:r w:rsidR="00D91D69" w:rsidRPr="00002978">
              <w:rPr>
                <w:rFonts w:ascii="Tahoma" w:eastAsia="Calibri" w:hAnsi="Tahoma" w:cs="Tahoma"/>
                <w:sz w:val="22"/>
                <w:szCs w:val="22"/>
              </w:rPr>
              <w:t xml:space="preserve">Hub: </w: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begin"/>
            </w:r>
            <w:r>
              <w:rPr>
                <w:rFonts w:ascii="Tahoma" w:eastAsia="Calibri" w:hAnsi="Tahoma" w:cs="Tahoma"/>
                <w:sz w:val="22"/>
                <w:szCs w:val="22"/>
              </w:rPr>
              <w:instrText xml:space="preserve"> MERGEFIELD To_HUB </w:instrTex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separate"/>
            </w:r>
            <w:r w:rsidR="003E17D9">
              <w:rPr>
                <w:rFonts w:ascii="Tahoma" w:eastAsia="Calibri" w:hAnsi="Tahoma" w:cs="Tahoma"/>
                <w:noProof/>
                <w:sz w:val="22"/>
                <w:szCs w:val="22"/>
              </w:rPr>
              <w:t>«To_HUB»</w:t>
            </w:r>
            <w:r>
              <w:rPr>
                <w:rFonts w:ascii="Tahoma" w:eastAsia="Calibri" w:hAnsi="Tahoma" w:cs="Tahoma"/>
                <w:sz w:val="22"/>
                <w:szCs w:val="22"/>
              </w:rPr>
              <w:fldChar w:fldCharType="end"/>
            </w:r>
          </w:p>
          <w:p w14:paraId="652E62D4" w14:textId="3F924F8F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6B02F40B" w14:textId="6B5934B1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58475D51" w14:textId="44D3BF5F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0A617C47" w14:textId="58E95E52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0BD46847" w14:textId="6EB12243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1C7C6691" w14:textId="6B7796D3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65E207CC" w14:textId="2B5213B9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06CB684B" w14:textId="77777777" w:rsidR="00AD2EEB" w:rsidRP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4"/>
                <w:szCs w:val="24"/>
              </w:rPr>
            </w:pPr>
          </w:p>
          <w:p w14:paraId="2AF07695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73CC2637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16CFF364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0ACA2CC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1326E229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1CE01018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66F84E50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0871FF4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1AE0C65D" w14:textId="77777777" w:rsidR="00AD2EEB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5AE19367" w:rsidR="00AD2EEB" w:rsidRPr="00B458C4" w:rsidRDefault="00AD2EEB" w:rsidP="002138F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  <w:bookmarkStart w:id="0" w:name="_GoBack"/>
        <w:bookmarkEnd w:id="0"/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2FA5F" w14:textId="77777777" w:rsidR="001C4478" w:rsidRDefault="001C4478" w:rsidP="00D42A2C">
      <w:r>
        <w:separator/>
      </w:r>
    </w:p>
  </w:endnote>
  <w:endnote w:type="continuationSeparator" w:id="0">
    <w:p w14:paraId="2D84FB28" w14:textId="77777777" w:rsidR="001C4478" w:rsidRDefault="001C4478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3 of 9 Barcode"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D320C" w14:textId="77777777" w:rsidR="001C4478" w:rsidRDefault="001C4478" w:rsidP="00D42A2C">
      <w:r>
        <w:separator/>
      </w:r>
    </w:p>
  </w:footnote>
  <w:footnote w:type="continuationSeparator" w:id="0">
    <w:p w14:paraId="170B043F" w14:textId="77777777" w:rsidR="001C4478" w:rsidRDefault="001C4478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tim_jackson\Desktop\LendingRequestRepor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0$`"/>
    <w:dataSource r:id="rId2"/>
    <w:odso>
      <w:udl w:val="Provider=Microsoft.ACE.OLEDB.12.0;User ID=Admin;Data Source=C:\Users\tim_jackson\Desktop\LendingRequestRepor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0$"/>
      <w:src r:id="rId3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artner name"/>
        <w:mappedName w:val="Spouse First Name"/>
        <w:column w:val="1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17D1"/>
    <w:rsid w:val="00002978"/>
    <w:rsid w:val="0001196C"/>
    <w:rsid w:val="00012534"/>
    <w:rsid w:val="00014F4A"/>
    <w:rsid w:val="00033385"/>
    <w:rsid w:val="0003745E"/>
    <w:rsid w:val="00042B0A"/>
    <w:rsid w:val="00062CE1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1920"/>
    <w:rsid w:val="0014451A"/>
    <w:rsid w:val="0016764C"/>
    <w:rsid w:val="00174E48"/>
    <w:rsid w:val="00180815"/>
    <w:rsid w:val="001A014B"/>
    <w:rsid w:val="001B3C43"/>
    <w:rsid w:val="001B4B17"/>
    <w:rsid w:val="001C4478"/>
    <w:rsid w:val="001C6B0D"/>
    <w:rsid w:val="001D1B15"/>
    <w:rsid w:val="001D7B49"/>
    <w:rsid w:val="001F19B9"/>
    <w:rsid w:val="001F3F71"/>
    <w:rsid w:val="001F49AF"/>
    <w:rsid w:val="0020665A"/>
    <w:rsid w:val="002138F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81175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E17D9"/>
    <w:rsid w:val="003E3EC1"/>
    <w:rsid w:val="003F01CA"/>
    <w:rsid w:val="003F25A3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76CE6"/>
    <w:rsid w:val="004910B7"/>
    <w:rsid w:val="004B10CC"/>
    <w:rsid w:val="004C1615"/>
    <w:rsid w:val="004D2301"/>
    <w:rsid w:val="004D5D69"/>
    <w:rsid w:val="004E12DC"/>
    <w:rsid w:val="004E3FA8"/>
    <w:rsid w:val="005511B7"/>
    <w:rsid w:val="00552DAF"/>
    <w:rsid w:val="00580393"/>
    <w:rsid w:val="00584F0B"/>
    <w:rsid w:val="005851BD"/>
    <w:rsid w:val="005A4C45"/>
    <w:rsid w:val="005B63E1"/>
    <w:rsid w:val="005C1BED"/>
    <w:rsid w:val="00603B14"/>
    <w:rsid w:val="00612762"/>
    <w:rsid w:val="00621B42"/>
    <w:rsid w:val="00624EF4"/>
    <w:rsid w:val="00633081"/>
    <w:rsid w:val="006568EF"/>
    <w:rsid w:val="006651DE"/>
    <w:rsid w:val="00671D0F"/>
    <w:rsid w:val="00673F73"/>
    <w:rsid w:val="00680AAC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331D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331E"/>
    <w:rsid w:val="00956B9F"/>
    <w:rsid w:val="009876D2"/>
    <w:rsid w:val="00991C38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2260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A5828"/>
    <w:rsid w:val="00AB0AF9"/>
    <w:rsid w:val="00AB75B0"/>
    <w:rsid w:val="00AD012C"/>
    <w:rsid w:val="00AD2EEB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66B5C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1626E"/>
    <w:rsid w:val="00D24FDA"/>
    <w:rsid w:val="00D309BB"/>
    <w:rsid w:val="00D42A2C"/>
    <w:rsid w:val="00D43BCE"/>
    <w:rsid w:val="00D45B32"/>
    <w:rsid w:val="00D609DA"/>
    <w:rsid w:val="00D62BDC"/>
    <w:rsid w:val="00D66A67"/>
    <w:rsid w:val="00D67DE4"/>
    <w:rsid w:val="00D77EAA"/>
    <w:rsid w:val="00D8785A"/>
    <w:rsid w:val="00D91D69"/>
    <w:rsid w:val="00D9683C"/>
    <w:rsid w:val="00DC09B9"/>
    <w:rsid w:val="00DC7977"/>
    <w:rsid w:val="00DD7593"/>
    <w:rsid w:val="00DE0239"/>
    <w:rsid w:val="00DF1E09"/>
    <w:rsid w:val="00DF2A34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5736C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EF1916"/>
    <w:rsid w:val="00EF7DA3"/>
    <w:rsid w:val="00F4113E"/>
    <w:rsid w:val="00F5030B"/>
    <w:rsid w:val="00F512A0"/>
    <w:rsid w:val="00F52B59"/>
    <w:rsid w:val="00F55977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tim_jackson\Desktop\LendingRequestReport.xls" TargetMode="External"/><Relationship Id="rId2" Type="http://schemas.openxmlformats.org/officeDocument/2006/relationships/mailMergeSource" Target="file:///C:\Users\tim_jackson\Desktop\LendingRequestReport.xls" TargetMode="External"/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EE869-E571-4C8F-B9E3-805B95A09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</TotalTime>
  <Pages>1</Pages>
  <Words>49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Tim Jackson</cp:lastModifiedBy>
  <cp:revision>5</cp:revision>
  <cp:lastPrinted>2014-12-11T23:20:00Z</cp:lastPrinted>
  <dcterms:created xsi:type="dcterms:W3CDTF">2020-02-07T17:10:00Z</dcterms:created>
  <dcterms:modified xsi:type="dcterms:W3CDTF">2020-02-07T17:26:00Z</dcterms:modified>
</cp:coreProperties>
</file>